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16946109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6D5BDB7F" w14:textId="77777777" w:rsidR="00924F32" w:rsidRDefault="00924F32" w:rsidP="00932A4C">
          <w:pPr>
            <w:pStyle w:val="berschrift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67140D8B" wp14:editId="540F78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36C387" id="Gruppe 149" o:spid="_x0000_s1026" style="position:absolute;margin-left:0;margin-top:0;width:8in;height:95.7pt;z-index:2516736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B2F9E79" wp14:editId="31EC5F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B3198E" w14:textId="77777777" w:rsidR="00924F32" w:rsidRDefault="00F87A5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JB Bielec</w:t>
                                    </w:r>
                                  </w:p>
                                </w:sdtContent>
                              </w:sdt>
                              <w:p w14:paraId="25E837A0" w14:textId="77777777" w:rsidR="00924F32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32A4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2F9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9" o:spid="_x0000_s1026" type="#_x0000_t202" style="position:absolute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B3198E" w14:textId="77777777" w:rsidR="00924F32" w:rsidRDefault="00F87A5A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JB Bielec</w:t>
                              </w:r>
                            </w:p>
                          </w:sdtContent>
                        </w:sdt>
                        <w:p w14:paraId="25E837A0" w14:textId="77777777" w:rsidR="00924F32" w:rsidRDefault="00000000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32A4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5AF6F4" wp14:editId="55B8E9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F5FB5" w14:textId="1A5A51BD" w:rsidR="00924F32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87A5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Abschlussaufgabe development fundamentals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D776FA" w14:textId="33A8EC9A" w:rsidR="00924F32" w:rsidRDefault="00C531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  <w:r w:rsidR="00F87A5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10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.25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5AF6F4" id="Textfeld 153" o:spid="_x0000_s1027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A0F5FB5" w14:textId="1A5A51BD" w:rsidR="00924F32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87A5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Abschlussaufgabe development fundamentals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D776FA" w14:textId="33A8EC9A" w:rsidR="00924F32" w:rsidRDefault="00C531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</w:t>
                              </w:r>
                              <w:r w:rsidR="00F87A5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10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.25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0095D6" w14:textId="77777777" w:rsidR="00924F32" w:rsidRDefault="00000000" w:rsidP="009E6665">
          <w:pPr>
            <w:pStyle w:val="berschrift2"/>
            <w:rPr>
              <w:kern w:val="0"/>
              <w:lang w:val="de-DE" w:eastAsia="de-CH"/>
              <w14:ligatures w14:val="none"/>
            </w:r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73681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138F0" w14:textId="77777777" w:rsidR="00D617A3" w:rsidRDefault="00D617A3">
          <w:pPr>
            <w:pStyle w:val="Inhaltsverzeichnisberschrift"/>
          </w:pPr>
        </w:p>
        <w:p w14:paraId="7D723550" w14:textId="77777777" w:rsidR="00D617A3" w:rsidRDefault="00D617A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81642" w:history="1">
            <w:r w:rsidRPr="00AC0762">
              <w:rPr>
                <w:rStyle w:val="Hyperlink"/>
                <w:noProof/>
              </w:rPr>
              <w:t>Meine Abschlussarbeit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2E02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3" w:history="1">
            <w:r w:rsidRPr="00AC0762">
              <w:rPr>
                <w:rStyle w:val="Hyperlink"/>
                <w:noProof/>
              </w:rPr>
              <w:t>Mein erster Tite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C498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4" w:history="1">
            <w:r w:rsidRPr="00AC0762">
              <w:rPr>
                <w:rStyle w:val="Hyperlink"/>
                <w:noProof/>
              </w:rPr>
              <w:t>Mein zweiter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A1BC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5" w:history="1">
            <w:r w:rsidRPr="00AC0762">
              <w:rPr>
                <w:rStyle w:val="Hyperlink"/>
                <w:noProof/>
                <w:lang w:val="fr-CH"/>
              </w:rPr>
              <w:t>Mein dritter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6AB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6" w:history="1">
            <w:r w:rsidRPr="00AC0762">
              <w:rPr>
                <w:rStyle w:val="Hyperlink"/>
                <w:noProof/>
                <w:lang w:val="fr-CH"/>
              </w:rPr>
              <w:t>Mein vierter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9D02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7" w:history="1">
            <w:r w:rsidRPr="00AC0762">
              <w:rPr>
                <w:rStyle w:val="Hyperlink"/>
                <w:noProof/>
                <w:lang w:val="fr-CH"/>
              </w:rPr>
              <w:t>Mein fünfter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64E3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8" w:history="1">
            <w:r w:rsidRPr="00AC0762">
              <w:rPr>
                <w:rStyle w:val="Hyperlink"/>
                <w:noProof/>
                <w:lang w:val="fr-CH"/>
              </w:rPr>
              <w:t>Mein sechster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4A75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49" w:history="1">
            <w:r w:rsidRPr="00AC0762">
              <w:rPr>
                <w:rStyle w:val="Hyperlink"/>
                <w:noProof/>
                <w:lang w:val="fr-CH"/>
              </w:rPr>
              <w:t>Mein siebter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2014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50" w:history="1">
            <w:r w:rsidRPr="00AC0762">
              <w:rPr>
                <w:rStyle w:val="Hyperlink"/>
                <w:noProof/>
                <w:lang w:val="fr-CH"/>
              </w:rPr>
              <w:t>Mein achter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743C" w14:textId="77777777" w:rsidR="00D617A3" w:rsidRDefault="00D617A3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207181651" w:history="1">
            <w:r w:rsidRPr="00AC0762">
              <w:rPr>
                <w:rStyle w:val="Hyperlink"/>
                <w:noProof/>
                <w:lang w:val="fr-CH"/>
              </w:rPr>
              <w:t>Mein neunter Titel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B0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FAE4" w14:textId="77777777" w:rsidR="00D617A3" w:rsidRDefault="00D617A3">
          <w:r>
            <w:rPr>
              <w:b/>
              <w:bCs/>
              <w:lang w:val="de-DE"/>
            </w:rPr>
            <w:fldChar w:fldCharType="end"/>
          </w:r>
        </w:p>
      </w:sdtContent>
    </w:sdt>
    <w:p w14:paraId="20AFAF2F" w14:textId="77777777" w:rsidR="00D617A3" w:rsidRDefault="00D617A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207181642"/>
      <w:r>
        <w:br w:type="page"/>
      </w:r>
    </w:p>
    <w:bookmarkEnd w:id="0"/>
    <w:p w14:paraId="714B6BAB" w14:textId="3D0F8E3A" w:rsidR="00190C7A" w:rsidRDefault="00190C7A" w:rsidP="00190C7A">
      <w:pPr>
        <w:pStyle w:val="berschrift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C4A7A" wp14:editId="1EF660FB">
                <wp:simplePos x="0" y="0"/>
                <wp:positionH relativeFrom="column">
                  <wp:posOffset>4003184</wp:posOffset>
                </wp:positionH>
                <wp:positionV relativeFrom="paragraph">
                  <wp:posOffset>6102019</wp:posOffset>
                </wp:positionV>
                <wp:extent cx="739428" cy="140245"/>
                <wp:effectExtent l="38100" t="0" r="22860" b="88900"/>
                <wp:wrapNone/>
                <wp:docPr id="317875660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428" cy="140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C30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315.2pt;margin-top:480.45pt;width:58.2pt;height:11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" strokecolor="#e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18069" wp14:editId="77C1BA34">
                <wp:simplePos x="0" y="0"/>
                <wp:positionH relativeFrom="column">
                  <wp:posOffset>4827827</wp:posOffset>
                </wp:positionH>
                <wp:positionV relativeFrom="paragraph">
                  <wp:posOffset>4054436</wp:posOffset>
                </wp:positionV>
                <wp:extent cx="684398" cy="370248"/>
                <wp:effectExtent l="0" t="0" r="59055" b="48895"/>
                <wp:wrapNone/>
                <wp:docPr id="1239803182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398" cy="3702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16BE1" id="Gerade Verbindung mit Pfeil 4" o:spid="_x0000_s1026" type="#_x0000_t32" style="position:absolute;margin-left:380.15pt;margin-top:319.25pt;width:53.9pt;height:2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" strokecolor="#e00" strokeweight="1.5pt">
                <v:stroke endarrow="block" joinstyle="miter"/>
              </v:shape>
            </w:pict>
          </mc:Fallback>
        </mc:AlternateContent>
      </w:r>
      <w:r w:rsidRPr="00F87A5A">
        <w:rPr>
          <w:noProof/>
        </w:rPr>
        <w:drawing>
          <wp:anchor distT="0" distB="0" distL="114300" distR="114300" simplePos="0" relativeHeight="251682816" behindDoc="0" locked="0" layoutInCell="1" allowOverlap="1" wp14:anchorId="057B99A8" wp14:editId="60C3006B">
            <wp:simplePos x="0" y="0"/>
            <wp:positionH relativeFrom="margin">
              <wp:align>right</wp:align>
            </wp:positionH>
            <wp:positionV relativeFrom="paragraph">
              <wp:posOffset>3674745</wp:posOffset>
            </wp:positionV>
            <wp:extent cx="5760720" cy="3254375"/>
            <wp:effectExtent l="0" t="0" r="0" b="3175"/>
            <wp:wrapSquare wrapText="bothSides"/>
            <wp:docPr id="2110625315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25315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127068" wp14:editId="571160D5">
                <wp:simplePos x="0" y="0"/>
                <wp:positionH relativeFrom="margin">
                  <wp:align>right</wp:align>
                </wp:positionH>
                <wp:positionV relativeFrom="paragraph">
                  <wp:posOffset>404978</wp:posOffset>
                </wp:positionV>
                <wp:extent cx="5760720" cy="3199765"/>
                <wp:effectExtent l="0" t="0" r="0" b="635"/>
                <wp:wrapSquare wrapText="bothSides"/>
                <wp:docPr id="1959208049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199765"/>
                          <a:chOff x="0" y="0"/>
                          <a:chExt cx="5760720" cy="3199765"/>
                        </a:xfrm>
                      </wpg:grpSpPr>
                      <pic:pic xmlns:pic="http://schemas.openxmlformats.org/drawingml/2006/picture">
                        <pic:nvPicPr>
                          <pic:cNvPr id="1481913894" name="Grafik 1" descr="Ein Bild, das Text, Screenshot, Software, Multimedia-Software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19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053835" name="Gerade Verbindung mit Pfeil 1"/>
                        <wps:cNvCnPr/>
                        <wps:spPr>
                          <a:xfrm flipH="1" flipV="1">
                            <a:off x="4037898" y="436397"/>
                            <a:ext cx="260067" cy="4807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2475D" id="Gruppieren 3" o:spid="_x0000_s1026" style="position:absolute;margin-left:402.4pt;margin-top:31.9pt;width:453.6pt;height:251.95pt;z-index:251676672;mso-position-horizontal:right;mso-position-horizontal-relative:margin" coordsize="57607,3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alt="Ein Bild, das Text, Screenshot, Software, Multimedia-Software enthält.&#10;&#10;KI-generierte Inhalte können fehlerhaft sein." style="position:absolute;width:57607;height:3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">
                  <v:imagedata r:id="rId14" o:title="Ein Bild, das Text, Screenshot, Software, Multimedia-Software enthält.&#10;&#10;KI-generierte Inhalte können fehlerhaft sein"/>
                </v:shape>
                <v:shape id="Gerade Verbindung mit Pfeil 1" o:spid="_x0000_s1028" type="#_x0000_t32" style="position:absolute;left:40378;top:4363;width:2601;height:48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" strokecolor="#e00" strokeweight="1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proofErr w:type="spellStart"/>
      <w:r w:rsidR="00B25159">
        <w:t>Github</w:t>
      </w:r>
      <w:proofErr w:type="spellEnd"/>
      <w:r w:rsidR="00B25159">
        <w:t>-Fork erstellen</w:t>
      </w:r>
    </w:p>
    <w:p w14:paraId="31BD5F6C" w14:textId="7A24BB50" w:rsidR="005D59FB" w:rsidRPr="00B25159" w:rsidRDefault="00B25159" w:rsidP="00B25159">
      <w:pPr>
        <w:pStyle w:val="berschrift2"/>
      </w:pPr>
      <w:r w:rsidRPr="005D59FB">
        <w:lastRenderedPageBreak/>
        <w:drawing>
          <wp:anchor distT="0" distB="0" distL="114300" distR="114300" simplePos="0" relativeHeight="251686912" behindDoc="0" locked="0" layoutInCell="1" allowOverlap="1" wp14:anchorId="5DCE21FD" wp14:editId="53C1A40F">
            <wp:simplePos x="0" y="0"/>
            <wp:positionH relativeFrom="margin">
              <wp:align>center</wp:align>
            </wp:positionH>
            <wp:positionV relativeFrom="paragraph">
              <wp:posOffset>5537835</wp:posOffset>
            </wp:positionV>
            <wp:extent cx="5608955" cy="3192780"/>
            <wp:effectExtent l="0" t="0" r="0" b="7620"/>
            <wp:wrapSquare wrapText="bothSides"/>
            <wp:docPr id="621576961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76961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0C3">
        <w:rPr>
          <w:noProof/>
        </w:rPr>
        <w:drawing>
          <wp:anchor distT="0" distB="0" distL="114300" distR="114300" simplePos="0" relativeHeight="251681792" behindDoc="0" locked="0" layoutInCell="1" allowOverlap="1" wp14:anchorId="1DB44238" wp14:editId="458BAC89">
            <wp:simplePos x="0" y="0"/>
            <wp:positionH relativeFrom="margin">
              <wp:align>right</wp:align>
            </wp:positionH>
            <wp:positionV relativeFrom="paragraph">
              <wp:posOffset>2823397</wp:posOffset>
            </wp:positionV>
            <wp:extent cx="5760720" cy="2602230"/>
            <wp:effectExtent l="0" t="0" r="0" b="7620"/>
            <wp:wrapSquare wrapText="bothSides"/>
            <wp:docPr id="138407674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76743" name="Grafik 1" descr="Ein Bild, das Text, Screenshot, Schrift enthält.&#10;&#10;KI-generierte Inhalte können fehlerhaft sei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00C3">
        <w:rPr>
          <w:noProof/>
        </w:rPr>
        <w:drawing>
          <wp:anchor distT="0" distB="0" distL="114300" distR="114300" simplePos="0" relativeHeight="251680768" behindDoc="0" locked="0" layoutInCell="1" allowOverlap="1" wp14:anchorId="2F885A68" wp14:editId="77461528">
            <wp:simplePos x="0" y="0"/>
            <wp:positionH relativeFrom="margin">
              <wp:align>center</wp:align>
            </wp:positionH>
            <wp:positionV relativeFrom="paragraph">
              <wp:posOffset>362928</wp:posOffset>
            </wp:positionV>
            <wp:extent cx="4194810" cy="2337435"/>
            <wp:effectExtent l="0" t="0" r="0" b="5715"/>
            <wp:wrapSquare wrapText="bothSides"/>
            <wp:docPr id="579264189" name="Grafik 1" descr="Ein Bild, das Screenshot, Tex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64189" name="Grafik 1" descr="Ein Bild, das Screenshot, Text, Software, Multimedia-Software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25159">
        <w:t>Dockerize</w:t>
      </w:r>
      <w:proofErr w:type="spellEnd"/>
      <w:r w:rsidRPr="00B25159">
        <w:t xml:space="preserve"> das Node.js-Projekt</w:t>
      </w:r>
    </w:p>
    <w:p w14:paraId="4F8C7947" w14:textId="0146D4E9" w:rsidR="005D59FB" w:rsidRDefault="00137260" w:rsidP="00190C7A">
      <w:pPr>
        <w:pStyle w:val="berschrift2"/>
      </w:pPr>
      <w:r w:rsidRPr="00DC575B">
        <w:lastRenderedPageBreak/>
        <w:drawing>
          <wp:anchor distT="0" distB="0" distL="114300" distR="114300" simplePos="0" relativeHeight="251695104" behindDoc="0" locked="0" layoutInCell="1" allowOverlap="1" wp14:anchorId="3A2C276F" wp14:editId="1562ABDD">
            <wp:simplePos x="0" y="0"/>
            <wp:positionH relativeFrom="margin">
              <wp:align>center</wp:align>
            </wp:positionH>
            <wp:positionV relativeFrom="paragraph">
              <wp:posOffset>7654150</wp:posOffset>
            </wp:positionV>
            <wp:extent cx="5115639" cy="676369"/>
            <wp:effectExtent l="0" t="0" r="8890" b="9525"/>
            <wp:wrapSquare wrapText="bothSides"/>
            <wp:docPr id="58643976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39765" name="Grafik 1" descr="Ein Bild, das Text, Screenshot, Schrift enthält.&#10;&#10;KI-generierte Inhalte können fehlerhaft sein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75B">
        <w:drawing>
          <wp:anchor distT="0" distB="0" distL="114300" distR="114300" simplePos="0" relativeHeight="251694080" behindDoc="0" locked="0" layoutInCell="1" allowOverlap="1" wp14:anchorId="6C46ECC5" wp14:editId="28663E2B">
            <wp:simplePos x="0" y="0"/>
            <wp:positionH relativeFrom="margin">
              <wp:align>center</wp:align>
            </wp:positionH>
            <wp:positionV relativeFrom="paragraph">
              <wp:posOffset>6995121</wp:posOffset>
            </wp:positionV>
            <wp:extent cx="2753109" cy="504895"/>
            <wp:effectExtent l="0" t="0" r="9525" b="9525"/>
            <wp:wrapSquare wrapText="bothSides"/>
            <wp:docPr id="1834939695" name="Grafik 1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39695" name="Grafik 1" descr="Ein Bild, das Text, Schrift, Screenshot, Grafiken enthält.&#10;&#10;KI-generierte Inhalte können fehlerhaft sein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AC7F7E">
        <w:drawing>
          <wp:anchor distT="0" distB="0" distL="114300" distR="114300" simplePos="0" relativeHeight="251691008" behindDoc="0" locked="0" layoutInCell="1" allowOverlap="1" wp14:anchorId="57CC2EB8" wp14:editId="34398D68">
            <wp:simplePos x="0" y="0"/>
            <wp:positionH relativeFrom="margin">
              <wp:align>center</wp:align>
            </wp:positionH>
            <wp:positionV relativeFrom="paragraph">
              <wp:posOffset>4602581</wp:posOffset>
            </wp:positionV>
            <wp:extent cx="2419350" cy="447675"/>
            <wp:effectExtent l="0" t="0" r="0" b="9525"/>
            <wp:wrapSquare wrapText="bothSides"/>
            <wp:docPr id="8911284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84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5D59FB">
        <w:drawing>
          <wp:anchor distT="0" distB="0" distL="114300" distR="114300" simplePos="0" relativeHeight="251688960" behindDoc="0" locked="0" layoutInCell="1" allowOverlap="1" wp14:anchorId="35BC1B86" wp14:editId="51F21039">
            <wp:simplePos x="0" y="0"/>
            <wp:positionH relativeFrom="margin">
              <wp:posOffset>-1270</wp:posOffset>
            </wp:positionH>
            <wp:positionV relativeFrom="paragraph">
              <wp:posOffset>2998883</wp:posOffset>
            </wp:positionV>
            <wp:extent cx="5760720" cy="1489710"/>
            <wp:effectExtent l="0" t="0" r="0" b="0"/>
            <wp:wrapSquare wrapText="bothSides"/>
            <wp:docPr id="179257718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7183" name="Grafik 1" descr="Ein Bild, das Text, Screenshot, Schrift enthält.&#10;&#10;KI-generierte Inhalte können fehlerhaft sein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AC7F7E">
        <w:drawing>
          <wp:anchor distT="0" distB="0" distL="114300" distR="114300" simplePos="0" relativeHeight="251692032" behindDoc="0" locked="0" layoutInCell="1" allowOverlap="1" wp14:anchorId="780D6647" wp14:editId="0D8CB1B2">
            <wp:simplePos x="0" y="0"/>
            <wp:positionH relativeFrom="margin">
              <wp:align>center</wp:align>
            </wp:positionH>
            <wp:positionV relativeFrom="paragraph">
              <wp:posOffset>5172897</wp:posOffset>
            </wp:positionV>
            <wp:extent cx="5363323" cy="1533739"/>
            <wp:effectExtent l="0" t="0" r="8890" b="9525"/>
            <wp:wrapSquare wrapText="bothSides"/>
            <wp:docPr id="1913715584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5584" name="Grafik 1" descr="Ein Bild, das Text, Screenshot, Schrift enthält.&#10;&#10;KI-generierte Inhalte können fehlerhaft sein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159" w:rsidRPr="006E2ECC">
        <w:drawing>
          <wp:anchor distT="0" distB="0" distL="114300" distR="114300" simplePos="0" relativeHeight="251689984" behindDoc="0" locked="0" layoutInCell="1" allowOverlap="1" wp14:anchorId="1058D9FD" wp14:editId="2B59DAC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56865"/>
            <wp:effectExtent l="0" t="0" r="0" b="635"/>
            <wp:wrapSquare wrapText="bothSides"/>
            <wp:docPr id="2037483225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83225" name="Grafik 1" descr="Ein Bild, das Text, Screenshot, Schrift enthält.&#10;&#10;KI-generierte Inhalte können fehlerhaft sein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4418E" w14:textId="5258E275" w:rsidR="00F87A5A" w:rsidRPr="00F87A5A" w:rsidRDefault="00137260" w:rsidP="00190C7A">
      <w:pPr>
        <w:pStyle w:val="berschrift2"/>
      </w:pPr>
      <w:r w:rsidRPr="00137260">
        <w:lastRenderedPageBreak/>
        <w:drawing>
          <wp:anchor distT="0" distB="0" distL="114300" distR="114300" simplePos="0" relativeHeight="251698176" behindDoc="0" locked="0" layoutInCell="1" allowOverlap="1" wp14:anchorId="36F47B85" wp14:editId="5A0152E2">
            <wp:simplePos x="0" y="0"/>
            <wp:positionH relativeFrom="margin">
              <wp:align>center</wp:align>
            </wp:positionH>
            <wp:positionV relativeFrom="paragraph">
              <wp:posOffset>952114</wp:posOffset>
            </wp:positionV>
            <wp:extent cx="1590897" cy="438211"/>
            <wp:effectExtent l="0" t="0" r="9525" b="0"/>
            <wp:wrapSquare wrapText="bothSides"/>
            <wp:docPr id="19274354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540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7260">
        <w:drawing>
          <wp:anchor distT="0" distB="0" distL="114300" distR="114300" simplePos="0" relativeHeight="251697152" behindDoc="0" locked="0" layoutInCell="1" allowOverlap="1" wp14:anchorId="0297D542" wp14:editId="243571BA">
            <wp:simplePos x="0" y="0"/>
            <wp:positionH relativeFrom="margin">
              <wp:align>center</wp:align>
            </wp:positionH>
            <wp:positionV relativeFrom="paragraph">
              <wp:posOffset>660287</wp:posOffset>
            </wp:positionV>
            <wp:extent cx="1486107" cy="152421"/>
            <wp:effectExtent l="0" t="0" r="0" b="0"/>
            <wp:wrapSquare wrapText="bothSides"/>
            <wp:docPr id="138621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3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75B" w:rsidRPr="00DC575B">
        <w:drawing>
          <wp:anchor distT="0" distB="0" distL="114300" distR="114300" simplePos="0" relativeHeight="251696128" behindDoc="0" locked="0" layoutInCell="1" allowOverlap="1" wp14:anchorId="26E90F82" wp14:editId="38A8DA0B">
            <wp:simplePos x="0" y="0"/>
            <wp:positionH relativeFrom="column">
              <wp:posOffset>-2224</wp:posOffset>
            </wp:positionH>
            <wp:positionV relativeFrom="paragraph">
              <wp:posOffset>444</wp:posOffset>
            </wp:positionV>
            <wp:extent cx="5760720" cy="576580"/>
            <wp:effectExtent l="0" t="0" r="0" b="0"/>
            <wp:wrapSquare wrapText="bothSides"/>
            <wp:docPr id="8529618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6185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A5A" w:rsidRPr="00F87A5A" w:rsidSect="00924F32">
      <w:headerReference w:type="default" r:id="rId27"/>
      <w:footerReference w:type="default" r:id="rId2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D3EDF" w14:textId="77777777" w:rsidR="00EC0018" w:rsidRDefault="00EC0018" w:rsidP="00924F32">
      <w:pPr>
        <w:spacing w:after="0" w:line="240" w:lineRule="auto"/>
      </w:pPr>
      <w:r>
        <w:separator/>
      </w:r>
    </w:p>
  </w:endnote>
  <w:endnote w:type="continuationSeparator" w:id="0">
    <w:p w14:paraId="1E6F119F" w14:textId="77777777" w:rsidR="00EC0018" w:rsidRDefault="00EC0018" w:rsidP="0092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676376"/>
      <w:docPartObj>
        <w:docPartGallery w:val="Page Numbers (Bottom of Page)"/>
        <w:docPartUnique/>
      </w:docPartObj>
    </w:sdtPr>
    <w:sdtContent>
      <w:p w14:paraId="7A81CE0E" w14:textId="77777777" w:rsidR="007C47AB" w:rsidRDefault="00D27D0E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ADCDD" w14:textId="77777777" w:rsidR="00EC0018" w:rsidRDefault="00EC0018" w:rsidP="00924F32">
      <w:pPr>
        <w:spacing w:after="0" w:line="240" w:lineRule="auto"/>
      </w:pPr>
      <w:r>
        <w:separator/>
      </w:r>
    </w:p>
  </w:footnote>
  <w:footnote w:type="continuationSeparator" w:id="0">
    <w:p w14:paraId="347CBC25" w14:textId="77777777" w:rsidR="00EC0018" w:rsidRDefault="00EC0018" w:rsidP="0092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C30EE" w14:textId="77777777" w:rsidR="00924F32" w:rsidRPr="007C47AB" w:rsidRDefault="00944FFF" w:rsidP="00D343AA">
    <w:pPr>
      <w:pStyle w:val="Kopfzeile"/>
      <w:jc w:val="center"/>
      <w:rPr>
        <w:sz w:val="40"/>
        <w:szCs w:val="40"/>
      </w:rPr>
    </w:pPr>
    <w:r w:rsidRPr="00944FFF">
      <w:rPr>
        <w:noProof/>
        <w:sz w:val="40"/>
        <w:szCs w:val="4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70C6438" wp14:editId="616D99D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A5EB5C" w14:textId="60C9F266" w:rsidR="00944FFF" w:rsidRDefault="00F87A5A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Abschlussaufgabe development fundamentals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0C6438" id="Rechteck 182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A5EB5C" w14:textId="60C9F266" w:rsidR="00944FFF" w:rsidRDefault="00F87A5A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Abschlussaufgabe development fundamentals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A"/>
    <w:rsid w:val="00137260"/>
    <w:rsid w:val="0017761E"/>
    <w:rsid w:val="00190C7A"/>
    <w:rsid w:val="00193D20"/>
    <w:rsid w:val="001D4844"/>
    <w:rsid w:val="00222611"/>
    <w:rsid w:val="00231401"/>
    <w:rsid w:val="00252788"/>
    <w:rsid w:val="00303ECC"/>
    <w:rsid w:val="00474082"/>
    <w:rsid w:val="004D7BD8"/>
    <w:rsid w:val="00562CD5"/>
    <w:rsid w:val="005D59FB"/>
    <w:rsid w:val="00667A08"/>
    <w:rsid w:val="006E2ECC"/>
    <w:rsid w:val="007C47AB"/>
    <w:rsid w:val="007E426B"/>
    <w:rsid w:val="00883132"/>
    <w:rsid w:val="00924F32"/>
    <w:rsid w:val="0092751B"/>
    <w:rsid w:val="00932A4C"/>
    <w:rsid w:val="00944FFF"/>
    <w:rsid w:val="009E6665"/>
    <w:rsid w:val="00AC7F7E"/>
    <w:rsid w:val="00B16C3B"/>
    <w:rsid w:val="00B25159"/>
    <w:rsid w:val="00B9773E"/>
    <w:rsid w:val="00C531C9"/>
    <w:rsid w:val="00C65B02"/>
    <w:rsid w:val="00CD53D4"/>
    <w:rsid w:val="00D27D0E"/>
    <w:rsid w:val="00D343AA"/>
    <w:rsid w:val="00D617A3"/>
    <w:rsid w:val="00DC575B"/>
    <w:rsid w:val="00E70E29"/>
    <w:rsid w:val="00EB00C3"/>
    <w:rsid w:val="00EC0018"/>
    <w:rsid w:val="00F87A5A"/>
    <w:rsid w:val="00FF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FD371"/>
  <w15:chartTrackingRefBased/>
  <w15:docId w15:val="{18CAB82D-633B-4FE2-A3B6-DE396299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22611"/>
  </w:style>
  <w:style w:type="paragraph" w:styleId="berschrift1">
    <w:name w:val="heading 1"/>
    <w:basedOn w:val="Standard"/>
    <w:next w:val="Standard"/>
    <w:link w:val="berschrift1Zchn"/>
    <w:uiPriority w:val="9"/>
    <w:qFormat/>
    <w:rsid w:val="00D61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2788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1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1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1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1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1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1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1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2788"/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1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17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17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17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17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17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17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1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1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1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1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17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17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17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1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17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17A3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17A3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17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17A3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D617A3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70E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924F32"/>
    <w:pPr>
      <w:spacing w:after="0" w:line="240" w:lineRule="auto"/>
    </w:pPr>
    <w:rPr>
      <w:rFonts w:eastAsiaTheme="minorEastAsia"/>
      <w:kern w:val="0"/>
      <w:sz w:val="22"/>
      <w:szCs w:val="22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24F32"/>
    <w:rPr>
      <w:rFonts w:eastAsiaTheme="minorEastAsia"/>
      <w:kern w:val="0"/>
      <w:sz w:val="22"/>
      <w:szCs w:val="22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F32"/>
  </w:style>
  <w:style w:type="paragraph" w:styleId="Fuzeile">
    <w:name w:val="footer"/>
    <w:basedOn w:val="Standard"/>
    <w:link w:val="FuzeileZchn"/>
    <w:uiPriority w:val="99"/>
    <w:unhideWhenUsed/>
    <w:rsid w:val="00924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ub\Documents\ZLI\Word_Doku_V1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A266495355E46946BD4A9C8EE5417" ma:contentTypeVersion="4" ma:contentTypeDescription="Create a new document." ma:contentTypeScope="" ma:versionID="401b86e64e0ea112ca8fc726e0fe96f6">
  <xsd:schema xmlns:xsd="http://www.w3.org/2001/XMLSchema" xmlns:xs="http://www.w3.org/2001/XMLSchema" xmlns:p="http://schemas.microsoft.com/office/2006/metadata/properties" xmlns:ns3="7bac3eea-2af7-4bf2-a598-5d132c0e971d" targetNamespace="http://schemas.microsoft.com/office/2006/metadata/properties" ma:root="true" ma:fieldsID="351a0d23b606941e1f8779cac98f156f" ns3:_="">
    <xsd:import namespace="7bac3eea-2af7-4bf2-a598-5d132c0e971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c3eea-2af7-4bf2-a598-5d132c0e971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2E6C2D-4A7B-4934-BFA7-DC64F66CD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31BFDA-762E-4134-A5B4-3B9094253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c3eea-2af7-4bf2-a598-5d132c0e97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807EFA-02DB-41E5-8061-61811BD71A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6FF518-2270-4C1E-83F0-5B7FE267A4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Word_Doku_V1.dotx</Template>
  <TotalTime>0</TotalTime>
  <Pages>6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Abschlussaufgabe development fundamentals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Abschlussaufgabe development fundamentals</dc:title>
  <dc:subject>22.10.25</dc:subject>
  <dc:creator>JB Bielec</dc:creator>
  <cp:keywords/>
  <dc:description/>
  <cp:lastModifiedBy>JB Bielec</cp:lastModifiedBy>
  <cp:revision>6</cp:revision>
  <dcterms:created xsi:type="dcterms:W3CDTF">2025-10-22T06:23:00Z</dcterms:created>
  <dcterms:modified xsi:type="dcterms:W3CDTF">2025-10-22T07:25:00Z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0x010100EA0A266495355E46946BD4A9C8EE5417</vt:lpwstr>
  </property>
</Properties>
</file>